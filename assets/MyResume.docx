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66B1E" w14:textId="564D4DDB" w:rsidR="00E20DCB" w:rsidRPr="00700962" w:rsidRDefault="00DF69D7" w:rsidP="0055701E">
      <w:pPr>
        <w:pStyle w:val="Name"/>
        <w:spacing w:line="276" w:lineRule="auto"/>
        <w:rPr>
          <w:b w:val="0"/>
          <w:sz w:val="18"/>
          <w:szCs w:val="18"/>
        </w:rPr>
      </w:pPr>
      <w:r w:rsidRPr="00C41D00">
        <w:rPr>
          <w:sz w:val="18"/>
          <w:szCs w:val="18"/>
        </w:rPr>
        <w:t>Web</w:t>
      </w:r>
      <w:r w:rsidR="00700962" w:rsidRPr="00C41D00">
        <w:rPr>
          <w:sz w:val="18"/>
          <w:szCs w:val="18"/>
        </w:rPr>
        <w:t>:</w:t>
      </w:r>
      <w:r w:rsidR="00700962" w:rsidRPr="00700962">
        <w:rPr>
          <w:b w:val="0"/>
          <w:sz w:val="18"/>
          <w:szCs w:val="18"/>
        </w:rPr>
        <w:t xml:space="preserve"> </w:t>
      </w:r>
      <w:hyperlink r:id="rId7" w:history="1">
        <w:r w:rsidR="00457A7F" w:rsidRPr="00700962">
          <w:rPr>
            <w:rStyle w:val="Hyperlink"/>
            <w:b w:val="0"/>
            <w:sz w:val="18"/>
            <w:szCs w:val="18"/>
          </w:rPr>
          <w:t>https://thegreedychoic</w:t>
        </w:r>
        <w:bookmarkStart w:id="0" w:name="_GoBack"/>
        <w:bookmarkEnd w:id="0"/>
        <w:r w:rsidR="00457A7F" w:rsidRPr="00700962">
          <w:rPr>
            <w:rStyle w:val="Hyperlink"/>
            <w:b w:val="0"/>
            <w:sz w:val="18"/>
            <w:szCs w:val="18"/>
          </w:rPr>
          <w:t>e.github.io/</w:t>
        </w:r>
      </w:hyperlink>
      <w:r w:rsidR="0046052F">
        <w:rPr>
          <w:rStyle w:val="Hyperlink"/>
          <w:b w:val="0"/>
          <w:sz w:val="18"/>
          <w:szCs w:val="18"/>
        </w:rPr>
        <w:t xml:space="preserve"> </w:t>
      </w:r>
      <w:r w:rsidR="000C2EF5" w:rsidRPr="00700962">
        <w:rPr>
          <w:b w:val="0"/>
          <w:sz w:val="18"/>
          <w:szCs w:val="18"/>
        </w:rPr>
        <w:t>|</w:t>
      </w:r>
      <w:r w:rsidR="0046052F">
        <w:rPr>
          <w:b w:val="0"/>
          <w:sz w:val="18"/>
          <w:szCs w:val="18"/>
        </w:rPr>
        <w:t xml:space="preserve"> </w:t>
      </w:r>
      <w:r w:rsidR="00700962" w:rsidRPr="00C41D00">
        <w:rPr>
          <w:sz w:val="18"/>
          <w:szCs w:val="18"/>
        </w:rPr>
        <w:t>Phn:</w:t>
      </w:r>
      <w:r w:rsidR="00700962">
        <w:rPr>
          <w:b w:val="0"/>
          <w:sz w:val="18"/>
          <w:szCs w:val="18"/>
        </w:rPr>
        <w:t xml:space="preserve"> </w:t>
      </w:r>
      <w:r w:rsidR="00451C6C" w:rsidRPr="00700962">
        <w:rPr>
          <w:b w:val="0"/>
          <w:sz w:val="18"/>
          <w:szCs w:val="18"/>
        </w:rPr>
        <w:t>352.888.0787</w:t>
      </w:r>
      <w:r w:rsidR="0046052F">
        <w:rPr>
          <w:b w:val="0"/>
          <w:sz w:val="18"/>
          <w:szCs w:val="18"/>
        </w:rPr>
        <w:t xml:space="preserve"> </w:t>
      </w:r>
      <w:r w:rsidR="00C27769" w:rsidRPr="00700962">
        <w:rPr>
          <w:b w:val="0"/>
          <w:sz w:val="18"/>
          <w:szCs w:val="18"/>
        </w:rPr>
        <w:t>|</w:t>
      </w:r>
      <w:r w:rsidR="0046052F">
        <w:rPr>
          <w:b w:val="0"/>
          <w:sz w:val="18"/>
          <w:szCs w:val="18"/>
        </w:rPr>
        <w:t xml:space="preserve"> </w:t>
      </w:r>
      <w:r w:rsidR="00700962" w:rsidRPr="00C41D00">
        <w:rPr>
          <w:sz w:val="18"/>
          <w:szCs w:val="18"/>
        </w:rPr>
        <w:t>EMail:</w:t>
      </w:r>
      <w:r w:rsidR="00700962" w:rsidRPr="00700962">
        <w:rPr>
          <w:b w:val="0"/>
          <w:sz w:val="18"/>
          <w:szCs w:val="18"/>
        </w:rPr>
        <w:t xml:space="preserve"> </w:t>
      </w:r>
      <w:r w:rsidR="00451C6C" w:rsidRPr="00700962">
        <w:rPr>
          <w:b w:val="0"/>
          <w:sz w:val="18"/>
          <w:szCs w:val="18"/>
        </w:rPr>
        <w:t>shubh77@ufl.edu</w:t>
      </w:r>
    </w:p>
    <w:p w14:paraId="359D0A39" w14:textId="6C0A4BA3" w:rsidR="00EB3A71" w:rsidRDefault="00EB3A71" w:rsidP="00EB3A71">
      <w:pPr>
        <w:pStyle w:val="ContactInfo"/>
        <w:spacing w:line="276" w:lineRule="auto"/>
        <w:rPr>
          <w:b/>
        </w:rPr>
      </w:pPr>
      <w:r>
        <w:rPr>
          <w:b/>
        </w:rPr>
        <w:t>SUMMARY</w:t>
      </w:r>
    </w:p>
    <w:p w14:paraId="6FA99533" w14:textId="1B784A24" w:rsidR="008234E2" w:rsidRPr="00C27769" w:rsidRDefault="009C7636" w:rsidP="00EB3A71">
      <w:pPr>
        <w:pStyle w:val="ContactInfo"/>
        <w:spacing w:line="276" w:lineRule="auto"/>
        <w:rPr>
          <w:sz w:val="19"/>
          <w:szCs w:val="19"/>
        </w:rPr>
      </w:pPr>
      <w:r>
        <w:rPr>
          <w:sz w:val="19"/>
          <w:szCs w:val="19"/>
        </w:rPr>
        <w:t xml:space="preserve">An avid learner, </w:t>
      </w:r>
      <w:r w:rsidR="005346B3">
        <w:rPr>
          <w:sz w:val="19"/>
          <w:szCs w:val="19"/>
        </w:rPr>
        <w:t xml:space="preserve">hard-working </w:t>
      </w:r>
      <w:r w:rsidR="00A054CB">
        <w:rPr>
          <w:sz w:val="19"/>
          <w:szCs w:val="19"/>
        </w:rPr>
        <w:t>professional</w:t>
      </w:r>
      <w:r w:rsidR="002F1DA1">
        <w:rPr>
          <w:sz w:val="19"/>
          <w:szCs w:val="19"/>
        </w:rPr>
        <w:t>,</w:t>
      </w:r>
      <w:r w:rsidR="00A054CB">
        <w:rPr>
          <w:sz w:val="19"/>
          <w:szCs w:val="19"/>
        </w:rPr>
        <w:t xml:space="preserve"> equipped with an ever-evolving arsenal of technical tools</w:t>
      </w:r>
      <w:r w:rsidR="005573F7">
        <w:rPr>
          <w:sz w:val="19"/>
          <w:szCs w:val="19"/>
        </w:rPr>
        <w:t>,</w:t>
      </w:r>
      <w:r w:rsidR="00A054CB">
        <w:rPr>
          <w:sz w:val="19"/>
          <w:szCs w:val="19"/>
        </w:rPr>
        <w:t xml:space="preserve"> </w:t>
      </w:r>
      <w:r w:rsidR="0091233D">
        <w:rPr>
          <w:sz w:val="19"/>
          <w:szCs w:val="19"/>
        </w:rPr>
        <w:t>a</w:t>
      </w:r>
      <w:r w:rsidR="00287A09">
        <w:rPr>
          <w:sz w:val="19"/>
          <w:szCs w:val="19"/>
        </w:rPr>
        <w:t>n</w:t>
      </w:r>
      <w:r w:rsidR="0091233D">
        <w:rPr>
          <w:sz w:val="19"/>
          <w:szCs w:val="19"/>
        </w:rPr>
        <w:t xml:space="preserve"> </w:t>
      </w:r>
      <w:r w:rsidR="00287A09">
        <w:rPr>
          <w:sz w:val="19"/>
          <w:szCs w:val="19"/>
        </w:rPr>
        <w:t>aptitude</w:t>
      </w:r>
      <w:r w:rsidR="0091233D">
        <w:rPr>
          <w:sz w:val="19"/>
          <w:szCs w:val="19"/>
        </w:rPr>
        <w:t xml:space="preserve"> for ownership, </w:t>
      </w:r>
      <w:r w:rsidR="00DD0185">
        <w:rPr>
          <w:sz w:val="19"/>
          <w:szCs w:val="19"/>
        </w:rPr>
        <w:t xml:space="preserve">and an entrepreneurial vision </w:t>
      </w:r>
      <w:r w:rsidR="005573F7">
        <w:rPr>
          <w:sz w:val="19"/>
          <w:szCs w:val="19"/>
        </w:rPr>
        <w:t>to drive</w:t>
      </w:r>
      <w:r w:rsidR="00DD0DD4">
        <w:rPr>
          <w:sz w:val="19"/>
          <w:szCs w:val="19"/>
        </w:rPr>
        <w:t xml:space="preserve"> and build</w:t>
      </w:r>
      <w:r w:rsidR="005573F7">
        <w:rPr>
          <w:sz w:val="19"/>
          <w:szCs w:val="19"/>
        </w:rPr>
        <w:t xml:space="preserve"> the</w:t>
      </w:r>
      <w:r w:rsidR="00D6372E">
        <w:rPr>
          <w:sz w:val="19"/>
          <w:szCs w:val="19"/>
        </w:rPr>
        <w:t xml:space="preserve"> next generation of technology</w:t>
      </w:r>
      <w:r w:rsidR="00287A09">
        <w:rPr>
          <w:sz w:val="19"/>
          <w:szCs w:val="19"/>
        </w:rPr>
        <w:t>.</w:t>
      </w:r>
    </w:p>
    <w:p w14:paraId="001323B4" w14:textId="77777777" w:rsidR="008D52D2" w:rsidRDefault="008D52D2" w:rsidP="00EB3A71">
      <w:pPr>
        <w:pStyle w:val="ContactInfo"/>
        <w:spacing w:line="276" w:lineRule="auto"/>
        <w:rPr>
          <w:sz w:val="19"/>
          <w:szCs w:val="19"/>
        </w:rPr>
      </w:pPr>
    </w:p>
    <w:p w14:paraId="5434282E" w14:textId="462350B4" w:rsidR="00AC041E" w:rsidRPr="00C27769" w:rsidRDefault="00EB3A71" w:rsidP="00EB3A71">
      <w:pPr>
        <w:pStyle w:val="ContactInfo"/>
        <w:spacing w:line="276" w:lineRule="auto"/>
        <w:rPr>
          <w:sz w:val="19"/>
          <w:szCs w:val="19"/>
        </w:rPr>
      </w:pPr>
      <w:r>
        <w:rPr>
          <w:b/>
        </w:rPr>
        <w:t>EDUCATION</w:t>
      </w:r>
    </w:p>
    <w:p w14:paraId="5470B2BE" w14:textId="616E2716" w:rsidR="00AC041E" w:rsidRPr="00141B01" w:rsidRDefault="00632A56" w:rsidP="0055701E">
      <w:pPr>
        <w:pStyle w:val="ContactInfo"/>
        <w:spacing w:line="276" w:lineRule="auto"/>
        <w:rPr>
          <w:i/>
          <w:sz w:val="19"/>
          <w:szCs w:val="19"/>
        </w:rPr>
      </w:pPr>
      <w:r>
        <w:rPr>
          <w:b/>
          <w:i/>
          <w:sz w:val="19"/>
          <w:szCs w:val="19"/>
        </w:rPr>
        <w:t xml:space="preserve">M.S. </w:t>
      </w:r>
      <w:r w:rsidR="00581932" w:rsidRPr="00C27769">
        <w:rPr>
          <w:b/>
          <w:i/>
          <w:sz w:val="19"/>
          <w:szCs w:val="19"/>
        </w:rPr>
        <w:t xml:space="preserve"> in Computer Science</w:t>
      </w:r>
      <w:r w:rsidR="00141B01">
        <w:rPr>
          <w:b/>
          <w:i/>
          <w:sz w:val="19"/>
          <w:szCs w:val="19"/>
        </w:rPr>
        <w:t>, 2018</w:t>
      </w:r>
      <w:r w:rsidR="00AC041E" w:rsidRPr="00C27769">
        <w:rPr>
          <w:sz w:val="19"/>
          <w:szCs w:val="19"/>
        </w:rPr>
        <w:tab/>
      </w:r>
      <w:r w:rsidR="00AC041E" w:rsidRPr="00C27769">
        <w:rPr>
          <w:sz w:val="19"/>
          <w:szCs w:val="19"/>
        </w:rPr>
        <w:tab/>
      </w:r>
      <w:r w:rsidR="00AC041E" w:rsidRPr="00C27769">
        <w:rPr>
          <w:sz w:val="19"/>
          <w:szCs w:val="19"/>
        </w:rPr>
        <w:tab/>
      </w:r>
      <w:r w:rsidR="005B6FA5">
        <w:rPr>
          <w:sz w:val="19"/>
          <w:szCs w:val="19"/>
        </w:rPr>
        <w:t xml:space="preserve">            </w:t>
      </w:r>
      <w:r>
        <w:rPr>
          <w:b/>
          <w:i/>
          <w:sz w:val="19"/>
          <w:szCs w:val="19"/>
        </w:rPr>
        <w:t>B.E.</w:t>
      </w:r>
      <w:r w:rsidR="00141B01" w:rsidRPr="00C27769">
        <w:rPr>
          <w:b/>
          <w:i/>
          <w:sz w:val="19"/>
          <w:szCs w:val="19"/>
        </w:rPr>
        <w:t xml:space="preserve"> in Information</w:t>
      </w:r>
      <w:r w:rsidR="0005585A">
        <w:rPr>
          <w:b/>
          <w:i/>
          <w:sz w:val="19"/>
          <w:szCs w:val="19"/>
        </w:rPr>
        <w:t xml:space="preserve"> Science</w:t>
      </w:r>
      <w:r w:rsidR="00947515">
        <w:rPr>
          <w:b/>
          <w:i/>
          <w:sz w:val="19"/>
          <w:szCs w:val="19"/>
        </w:rPr>
        <w:t xml:space="preserve"> &amp; Engineering, 2013 </w:t>
      </w:r>
      <w:r w:rsidR="00141B01">
        <w:rPr>
          <w:sz w:val="19"/>
          <w:szCs w:val="19"/>
        </w:rPr>
        <w:t xml:space="preserve">University of Florida, </w:t>
      </w:r>
      <w:r w:rsidR="00AC041E" w:rsidRPr="00C27769">
        <w:rPr>
          <w:sz w:val="19"/>
          <w:szCs w:val="19"/>
        </w:rPr>
        <w:t>U.S.A</w:t>
      </w:r>
      <w:r w:rsidR="00451C6C" w:rsidRPr="00C27769">
        <w:rPr>
          <w:sz w:val="19"/>
          <w:szCs w:val="19"/>
        </w:rPr>
        <w:t>.</w:t>
      </w:r>
      <w:r w:rsidR="00141B01">
        <w:rPr>
          <w:sz w:val="19"/>
          <w:szCs w:val="19"/>
        </w:rPr>
        <w:tab/>
      </w:r>
      <w:r w:rsidR="00141B01">
        <w:rPr>
          <w:sz w:val="19"/>
          <w:szCs w:val="19"/>
        </w:rPr>
        <w:tab/>
      </w:r>
      <w:r w:rsidR="00947515">
        <w:rPr>
          <w:sz w:val="19"/>
          <w:szCs w:val="19"/>
        </w:rPr>
        <w:tab/>
      </w:r>
      <w:r w:rsidR="00947515">
        <w:rPr>
          <w:sz w:val="19"/>
          <w:szCs w:val="19"/>
        </w:rPr>
        <w:tab/>
      </w:r>
      <w:r w:rsidR="005B6FA5">
        <w:rPr>
          <w:sz w:val="19"/>
          <w:szCs w:val="19"/>
        </w:rPr>
        <w:t xml:space="preserve">                                        </w:t>
      </w:r>
      <w:r w:rsidR="00141B01" w:rsidRPr="00C27769">
        <w:rPr>
          <w:sz w:val="19"/>
          <w:szCs w:val="19"/>
        </w:rPr>
        <w:t xml:space="preserve">PES </w:t>
      </w:r>
      <w:r w:rsidR="00141B01">
        <w:rPr>
          <w:sz w:val="19"/>
          <w:szCs w:val="19"/>
        </w:rPr>
        <w:t>University</w:t>
      </w:r>
      <w:r w:rsidR="00141B01" w:rsidRPr="00C27769">
        <w:rPr>
          <w:sz w:val="19"/>
          <w:szCs w:val="19"/>
        </w:rPr>
        <w:t>, Bangalore, India</w:t>
      </w:r>
    </w:p>
    <w:p w14:paraId="0F086258" w14:textId="38E0BD09" w:rsidR="00AC39AE" w:rsidRPr="00EB3A71" w:rsidRDefault="00AC041E" w:rsidP="0055701E">
      <w:pPr>
        <w:pStyle w:val="ContactInfo"/>
        <w:spacing w:line="276" w:lineRule="auto"/>
        <w:rPr>
          <w:sz w:val="19"/>
          <w:szCs w:val="19"/>
        </w:rPr>
      </w:pPr>
      <w:r w:rsidRPr="00C27769">
        <w:rPr>
          <w:sz w:val="19"/>
          <w:szCs w:val="19"/>
        </w:rPr>
        <w:tab/>
        <w:t xml:space="preserve">    </w:t>
      </w:r>
      <w:r w:rsidR="007D209A" w:rsidRPr="00C27769">
        <w:rPr>
          <w:sz w:val="19"/>
          <w:szCs w:val="19"/>
        </w:rPr>
        <w:t xml:space="preserve">                    </w:t>
      </w:r>
      <w:r w:rsidR="00CB2AA7" w:rsidRPr="00C27769">
        <w:rPr>
          <w:sz w:val="19"/>
          <w:szCs w:val="19"/>
        </w:rPr>
        <w:t xml:space="preserve"> </w:t>
      </w:r>
      <w:r w:rsidR="00D673EE" w:rsidRPr="00C27769">
        <w:rPr>
          <w:sz w:val="19"/>
          <w:szCs w:val="19"/>
        </w:rPr>
        <w:t xml:space="preserve"> </w:t>
      </w:r>
      <w:r w:rsidR="005447F5" w:rsidRPr="00C27769">
        <w:rPr>
          <w:sz w:val="19"/>
          <w:szCs w:val="19"/>
        </w:rPr>
        <w:t xml:space="preserve">                      </w:t>
      </w:r>
      <w:r w:rsidR="00D673EE" w:rsidRPr="00C27769">
        <w:rPr>
          <w:sz w:val="19"/>
          <w:szCs w:val="19"/>
        </w:rPr>
        <w:t xml:space="preserve">  </w:t>
      </w:r>
      <w:r w:rsidR="00C27769">
        <w:rPr>
          <w:sz w:val="19"/>
          <w:szCs w:val="19"/>
        </w:rPr>
        <w:t xml:space="preserve">          </w:t>
      </w:r>
    </w:p>
    <w:p w14:paraId="3591DDFB" w14:textId="48148A79" w:rsidR="00B707B6" w:rsidRPr="00C27769" w:rsidRDefault="00B707B6" w:rsidP="0055701E">
      <w:pPr>
        <w:pStyle w:val="ContactInfo"/>
        <w:spacing w:line="276" w:lineRule="auto"/>
        <w:rPr>
          <w:b/>
        </w:rPr>
      </w:pPr>
      <w:r w:rsidRPr="00C27769">
        <w:rPr>
          <w:b/>
        </w:rPr>
        <w:t>TECHNICAL SKILLS</w:t>
      </w:r>
      <w:r w:rsidR="00547838" w:rsidRPr="00C27769">
        <w:rPr>
          <w:b/>
        </w:rPr>
        <w:t xml:space="preserve"> &amp; INTERESTS</w:t>
      </w:r>
    </w:p>
    <w:p w14:paraId="230DC17F" w14:textId="150A418B" w:rsidR="00304FF0" w:rsidRDefault="00304FF0" w:rsidP="0055701E">
      <w:pPr>
        <w:pStyle w:val="ContactInfo"/>
        <w:numPr>
          <w:ilvl w:val="0"/>
          <w:numId w:val="16"/>
        </w:numPr>
        <w:spacing w:line="276" w:lineRule="auto"/>
        <w:rPr>
          <w:sz w:val="19"/>
          <w:szCs w:val="19"/>
        </w:rPr>
      </w:pPr>
      <w:r>
        <w:rPr>
          <w:sz w:val="19"/>
          <w:szCs w:val="19"/>
        </w:rPr>
        <w:t>Machine Learning,</w:t>
      </w:r>
      <w:r w:rsidR="007236AD">
        <w:rPr>
          <w:sz w:val="19"/>
          <w:szCs w:val="19"/>
        </w:rPr>
        <w:t xml:space="preserve"> </w:t>
      </w:r>
      <w:r w:rsidR="00951161">
        <w:rPr>
          <w:sz w:val="19"/>
          <w:szCs w:val="19"/>
        </w:rPr>
        <w:t>Algorithms</w:t>
      </w:r>
      <w:r w:rsidR="00787B11">
        <w:rPr>
          <w:sz w:val="19"/>
          <w:szCs w:val="19"/>
        </w:rPr>
        <w:t>,</w:t>
      </w:r>
      <w:r w:rsidR="000832AF">
        <w:rPr>
          <w:sz w:val="19"/>
          <w:szCs w:val="19"/>
        </w:rPr>
        <w:t xml:space="preserve"> Functional Programming</w:t>
      </w:r>
      <w:r w:rsidR="00247196">
        <w:rPr>
          <w:sz w:val="19"/>
          <w:szCs w:val="19"/>
        </w:rPr>
        <w:t>,</w:t>
      </w:r>
      <w:r>
        <w:rPr>
          <w:sz w:val="19"/>
          <w:szCs w:val="19"/>
        </w:rPr>
        <w:t xml:space="preserve"> </w:t>
      </w:r>
      <w:r w:rsidR="000F3DA9">
        <w:rPr>
          <w:sz w:val="19"/>
          <w:szCs w:val="19"/>
        </w:rPr>
        <w:t xml:space="preserve">Bioinformatics, </w:t>
      </w:r>
      <w:r>
        <w:rPr>
          <w:sz w:val="19"/>
          <w:szCs w:val="19"/>
        </w:rPr>
        <w:t xml:space="preserve">Distributed </w:t>
      </w:r>
      <w:r w:rsidR="000832AF">
        <w:rPr>
          <w:sz w:val="19"/>
          <w:szCs w:val="19"/>
        </w:rPr>
        <w:t>OS</w:t>
      </w:r>
      <w:r>
        <w:rPr>
          <w:sz w:val="19"/>
          <w:szCs w:val="19"/>
        </w:rPr>
        <w:t>.</w:t>
      </w:r>
    </w:p>
    <w:p w14:paraId="35C0688B" w14:textId="1FFD71B7" w:rsidR="00D634E9" w:rsidRPr="00C27769" w:rsidRDefault="00B707B6" w:rsidP="0055701E">
      <w:pPr>
        <w:pStyle w:val="ContactInfo"/>
        <w:numPr>
          <w:ilvl w:val="0"/>
          <w:numId w:val="16"/>
        </w:numPr>
        <w:spacing w:line="276" w:lineRule="auto"/>
        <w:rPr>
          <w:sz w:val="19"/>
          <w:szCs w:val="19"/>
        </w:rPr>
      </w:pPr>
      <w:r w:rsidRPr="00C27769">
        <w:rPr>
          <w:sz w:val="19"/>
          <w:szCs w:val="19"/>
        </w:rPr>
        <w:t xml:space="preserve">Python, .Net, </w:t>
      </w:r>
      <w:r w:rsidR="00AF3E67">
        <w:rPr>
          <w:sz w:val="19"/>
          <w:szCs w:val="19"/>
        </w:rPr>
        <w:t xml:space="preserve">C++, </w:t>
      </w:r>
      <w:r w:rsidR="008D1E7A">
        <w:rPr>
          <w:sz w:val="19"/>
          <w:szCs w:val="19"/>
        </w:rPr>
        <w:t>Elixir,</w:t>
      </w:r>
      <w:r w:rsidR="002B77A8">
        <w:rPr>
          <w:sz w:val="19"/>
          <w:szCs w:val="19"/>
        </w:rPr>
        <w:t xml:space="preserve"> </w:t>
      </w:r>
      <w:r w:rsidR="00F167F5">
        <w:rPr>
          <w:sz w:val="19"/>
          <w:szCs w:val="19"/>
        </w:rPr>
        <w:t xml:space="preserve">Node.js, </w:t>
      </w:r>
      <w:r w:rsidR="008D1E7A">
        <w:rPr>
          <w:sz w:val="19"/>
          <w:szCs w:val="19"/>
        </w:rPr>
        <w:t>Angualr.js,</w:t>
      </w:r>
      <w:r w:rsidR="002B77A8">
        <w:rPr>
          <w:sz w:val="19"/>
          <w:szCs w:val="19"/>
        </w:rPr>
        <w:t xml:space="preserve"> MongoDB</w:t>
      </w:r>
      <w:r w:rsidR="004C7E0B">
        <w:rPr>
          <w:sz w:val="19"/>
          <w:szCs w:val="19"/>
        </w:rPr>
        <w:t xml:space="preserve">, </w:t>
      </w:r>
      <w:r w:rsidR="00D634E9" w:rsidRPr="00C27769">
        <w:rPr>
          <w:sz w:val="19"/>
          <w:szCs w:val="19"/>
        </w:rPr>
        <w:t xml:space="preserve">SQL Server, AWS, </w:t>
      </w:r>
      <w:r w:rsidR="00304FF0">
        <w:rPr>
          <w:sz w:val="19"/>
          <w:szCs w:val="19"/>
        </w:rPr>
        <w:t xml:space="preserve">GIT, </w:t>
      </w:r>
      <w:proofErr w:type="spellStart"/>
      <w:r w:rsidR="00304FF0">
        <w:rPr>
          <w:sz w:val="19"/>
          <w:szCs w:val="19"/>
        </w:rPr>
        <w:t>Tensorflow</w:t>
      </w:r>
      <w:proofErr w:type="spellEnd"/>
      <w:r w:rsidR="00304FF0">
        <w:rPr>
          <w:sz w:val="19"/>
          <w:szCs w:val="19"/>
        </w:rPr>
        <w:t xml:space="preserve">, </w:t>
      </w:r>
      <w:proofErr w:type="spellStart"/>
      <w:r w:rsidR="00304FF0">
        <w:rPr>
          <w:sz w:val="19"/>
          <w:szCs w:val="19"/>
        </w:rPr>
        <w:t>Scikit</w:t>
      </w:r>
      <w:proofErr w:type="spellEnd"/>
      <w:r w:rsidR="00304FF0">
        <w:rPr>
          <w:sz w:val="19"/>
          <w:szCs w:val="19"/>
        </w:rPr>
        <w:t>-Learn</w:t>
      </w:r>
      <w:r w:rsidR="00774CC2">
        <w:rPr>
          <w:sz w:val="19"/>
          <w:szCs w:val="19"/>
        </w:rPr>
        <w:t>.</w:t>
      </w:r>
    </w:p>
    <w:p w14:paraId="4FB17640" w14:textId="77777777" w:rsidR="00AC39AE" w:rsidRPr="00C27769" w:rsidRDefault="00AC39AE" w:rsidP="0055701E">
      <w:pPr>
        <w:pStyle w:val="ContactInfo"/>
        <w:spacing w:line="276" w:lineRule="auto"/>
        <w:ind w:left="720"/>
        <w:rPr>
          <w:sz w:val="19"/>
          <w:szCs w:val="19"/>
        </w:rPr>
      </w:pPr>
    </w:p>
    <w:p w14:paraId="19E0D775" w14:textId="77777777" w:rsidR="00AC041E" w:rsidRPr="00C27769" w:rsidRDefault="00D673EE" w:rsidP="0055701E">
      <w:pPr>
        <w:pStyle w:val="ContactInfo"/>
        <w:spacing w:line="276" w:lineRule="auto"/>
        <w:rPr>
          <w:b/>
        </w:rPr>
      </w:pPr>
      <w:r w:rsidRPr="00C27769">
        <w:rPr>
          <w:b/>
        </w:rPr>
        <w:t>WORK EXPERIENCE</w:t>
      </w:r>
    </w:p>
    <w:p w14:paraId="61B65EFF" w14:textId="14AC71C5" w:rsidR="00E617E9" w:rsidRPr="00C27769" w:rsidRDefault="002A3788" w:rsidP="0055701E">
      <w:pPr>
        <w:pStyle w:val="ContactInfo"/>
        <w:spacing w:line="276" w:lineRule="auto"/>
        <w:rPr>
          <w:sz w:val="19"/>
          <w:szCs w:val="19"/>
        </w:rPr>
      </w:pPr>
      <w:r w:rsidRPr="00C27769">
        <w:rPr>
          <w:b/>
          <w:sz w:val="19"/>
          <w:szCs w:val="19"/>
        </w:rPr>
        <w:t>Senior Software Engineer</w:t>
      </w:r>
      <w:r w:rsidRPr="00C27769">
        <w:rPr>
          <w:sz w:val="19"/>
          <w:szCs w:val="19"/>
        </w:rPr>
        <w:t>, Cyber Group Pvt. Ltd.</w:t>
      </w:r>
      <w:r w:rsidR="00A3257B" w:rsidRPr="00C27769">
        <w:rPr>
          <w:sz w:val="19"/>
          <w:szCs w:val="19"/>
        </w:rPr>
        <w:t>| India</w:t>
      </w:r>
      <w:r w:rsidR="00A3257B" w:rsidRPr="00C27769">
        <w:rPr>
          <w:sz w:val="19"/>
          <w:szCs w:val="19"/>
        </w:rPr>
        <w:tab/>
      </w:r>
      <w:r w:rsidR="00A3257B" w:rsidRPr="00C27769">
        <w:rPr>
          <w:sz w:val="19"/>
          <w:szCs w:val="19"/>
        </w:rPr>
        <w:tab/>
      </w:r>
      <w:r w:rsidR="007D209A" w:rsidRPr="00C27769">
        <w:rPr>
          <w:sz w:val="19"/>
          <w:szCs w:val="19"/>
        </w:rPr>
        <w:t xml:space="preserve">             </w:t>
      </w:r>
      <w:r w:rsidR="005447F5" w:rsidRPr="00C27769">
        <w:rPr>
          <w:sz w:val="19"/>
          <w:szCs w:val="19"/>
        </w:rPr>
        <w:t xml:space="preserve">            </w:t>
      </w:r>
      <w:r w:rsidR="007D209A" w:rsidRPr="00C27769">
        <w:rPr>
          <w:sz w:val="19"/>
          <w:szCs w:val="19"/>
        </w:rPr>
        <w:t xml:space="preserve">  </w:t>
      </w:r>
      <w:r w:rsidR="00C27769">
        <w:rPr>
          <w:sz w:val="19"/>
          <w:szCs w:val="19"/>
        </w:rPr>
        <w:t xml:space="preserve">                    </w:t>
      </w:r>
      <w:r w:rsidR="00A3257B" w:rsidRPr="00C27769">
        <w:rPr>
          <w:b/>
          <w:sz w:val="19"/>
          <w:szCs w:val="19"/>
        </w:rPr>
        <w:t>Jan 2016 –</w:t>
      </w:r>
      <w:r w:rsidR="002410E2" w:rsidRPr="00C27769">
        <w:rPr>
          <w:b/>
          <w:sz w:val="19"/>
          <w:szCs w:val="19"/>
        </w:rPr>
        <w:t xml:space="preserve"> Jul</w:t>
      </w:r>
      <w:r w:rsidR="00A3257B" w:rsidRPr="00C27769">
        <w:rPr>
          <w:b/>
          <w:sz w:val="19"/>
          <w:szCs w:val="19"/>
        </w:rPr>
        <w:t xml:space="preserve"> 2016</w:t>
      </w:r>
    </w:p>
    <w:p w14:paraId="6D4A5319" w14:textId="4E477F7E" w:rsidR="007D209A" w:rsidRDefault="00885D98" w:rsidP="003321C1">
      <w:pPr>
        <w:pStyle w:val="ContactInfo"/>
        <w:numPr>
          <w:ilvl w:val="0"/>
          <w:numId w:val="19"/>
        </w:num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Increased the total revenue of the company by 5-7%, by building an Estimation Engine</w:t>
      </w:r>
      <w:r w:rsidR="002179C1">
        <w:rPr>
          <w:sz w:val="19"/>
          <w:szCs w:val="19"/>
        </w:rPr>
        <w:t xml:space="preserve"> for a Fortune 500 client</w:t>
      </w:r>
      <w:r>
        <w:rPr>
          <w:sz w:val="19"/>
          <w:szCs w:val="19"/>
        </w:rPr>
        <w:t>, which forecast</w:t>
      </w:r>
      <w:r w:rsidR="002179C1">
        <w:rPr>
          <w:sz w:val="19"/>
          <w:szCs w:val="19"/>
        </w:rPr>
        <w:t>s</w:t>
      </w:r>
      <w:r>
        <w:rPr>
          <w:sz w:val="19"/>
          <w:szCs w:val="19"/>
        </w:rPr>
        <w:t xml:space="preserve"> energy bills for 300,000+ customers </w:t>
      </w:r>
      <w:r w:rsidR="00B402DE">
        <w:rPr>
          <w:sz w:val="19"/>
          <w:szCs w:val="19"/>
        </w:rPr>
        <w:t xml:space="preserve">in </w:t>
      </w:r>
      <w:r>
        <w:rPr>
          <w:sz w:val="19"/>
          <w:szCs w:val="19"/>
        </w:rPr>
        <w:t>Texas. Team lead on the project.</w:t>
      </w:r>
    </w:p>
    <w:p w14:paraId="72C4EC2C" w14:textId="45D33E3E" w:rsidR="00F56585" w:rsidRDefault="00F56585" w:rsidP="003321C1">
      <w:pPr>
        <w:pStyle w:val="ContactInfo"/>
        <w:numPr>
          <w:ilvl w:val="0"/>
          <w:numId w:val="19"/>
        </w:num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Helped a private airline company based in U.S.A.</w:t>
      </w:r>
      <w:r w:rsidR="00A070D2">
        <w:rPr>
          <w:sz w:val="19"/>
          <w:szCs w:val="19"/>
        </w:rPr>
        <w:t>,</w:t>
      </w:r>
      <w:r>
        <w:rPr>
          <w:sz w:val="19"/>
          <w:szCs w:val="19"/>
        </w:rPr>
        <w:t xml:space="preserve"> generate more </w:t>
      </w:r>
      <w:r w:rsidR="00DF6C28">
        <w:rPr>
          <w:sz w:val="19"/>
          <w:szCs w:val="19"/>
        </w:rPr>
        <w:t>revenue</w:t>
      </w:r>
      <w:r>
        <w:rPr>
          <w:sz w:val="19"/>
          <w:szCs w:val="19"/>
        </w:rPr>
        <w:t xml:space="preserve"> and better customer service</w:t>
      </w:r>
      <w:r w:rsidR="009B0924">
        <w:rPr>
          <w:sz w:val="19"/>
          <w:szCs w:val="19"/>
        </w:rPr>
        <w:t>,</w:t>
      </w:r>
      <w:r>
        <w:rPr>
          <w:sz w:val="19"/>
          <w:szCs w:val="19"/>
        </w:rPr>
        <w:t xml:space="preserve"> by </w:t>
      </w:r>
      <w:r w:rsidR="003F6593">
        <w:rPr>
          <w:sz w:val="19"/>
          <w:szCs w:val="19"/>
        </w:rPr>
        <w:t xml:space="preserve">designing &amp; </w:t>
      </w:r>
      <w:r>
        <w:rPr>
          <w:sz w:val="19"/>
          <w:szCs w:val="19"/>
        </w:rPr>
        <w:t>building a</w:t>
      </w:r>
      <w:r w:rsidR="003F6593">
        <w:rPr>
          <w:sz w:val="19"/>
          <w:szCs w:val="19"/>
        </w:rPr>
        <w:t>n</w:t>
      </w:r>
      <w:r>
        <w:rPr>
          <w:sz w:val="19"/>
          <w:szCs w:val="19"/>
        </w:rPr>
        <w:t xml:space="preserve"> </w:t>
      </w:r>
      <w:r w:rsidR="009B0924">
        <w:rPr>
          <w:sz w:val="19"/>
          <w:szCs w:val="19"/>
        </w:rPr>
        <w:t xml:space="preserve">MVC </w:t>
      </w:r>
      <w:r w:rsidR="00C8153D">
        <w:rPr>
          <w:sz w:val="19"/>
          <w:szCs w:val="19"/>
        </w:rPr>
        <w:t xml:space="preserve">web-based </w:t>
      </w:r>
      <w:r>
        <w:rPr>
          <w:sz w:val="19"/>
          <w:szCs w:val="19"/>
        </w:rPr>
        <w:t xml:space="preserve">application </w:t>
      </w:r>
      <w:r w:rsidR="008172C7">
        <w:rPr>
          <w:sz w:val="19"/>
          <w:szCs w:val="19"/>
        </w:rPr>
        <w:t xml:space="preserve">framework </w:t>
      </w:r>
      <w:r>
        <w:rPr>
          <w:sz w:val="19"/>
          <w:szCs w:val="19"/>
        </w:rPr>
        <w:t xml:space="preserve">for their business. </w:t>
      </w:r>
    </w:p>
    <w:p w14:paraId="56A2254F" w14:textId="1D3E45F7" w:rsidR="00A14199" w:rsidRDefault="003A4916" w:rsidP="003321C1">
      <w:pPr>
        <w:pStyle w:val="ContactInfo"/>
        <w:numPr>
          <w:ilvl w:val="0"/>
          <w:numId w:val="19"/>
        </w:num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Additional responsibilities included hiring &amp; training associates to help implement robust products. </w:t>
      </w:r>
      <w:r w:rsidR="00A14199">
        <w:rPr>
          <w:sz w:val="19"/>
          <w:szCs w:val="19"/>
        </w:rPr>
        <w:t xml:space="preserve"> </w:t>
      </w:r>
    </w:p>
    <w:p w14:paraId="529AC346" w14:textId="418FC5E2" w:rsidR="00BD3D8E" w:rsidRPr="00BD3D8E" w:rsidRDefault="00BD3D8E" w:rsidP="00BD3D8E">
      <w:pPr>
        <w:pStyle w:val="ContactInfo"/>
        <w:numPr>
          <w:ilvl w:val="0"/>
          <w:numId w:val="19"/>
        </w:num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Gained valuable insight into different businesses, ranging from Food Service, Transportation to Energy sector, by effectively communicating with clients in U.S.A., learning from their experiences &amp; </w:t>
      </w:r>
      <w:proofErr w:type="spellStart"/>
      <w:r>
        <w:rPr>
          <w:sz w:val="19"/>
          <w:szCs w:val="19"/>
        </w:rPr>
        <w:t>data</w:t>
      </w:r>
      <w:r w:rsidR="00697302">
        <w:rPr>
          <w:sz w:val="19"/>
          <w:szCs w:val="19"/>
        </w:rPr>
        <w:t>y</w:t>
      </w:r>
      <w:proofErr w:type="spellEnd"/>
    </w:p>
    <w:p w14:paraId="5762C65D" w14:textId="3695540E" w:rsidR="00067E6B" w:rsidRPr="00C27769" w:rsidRDefault="00067E6B" w:rsidP="0055701E">
      <w:pPr>
        <w:pStyle w:val="ContactInfo"/>
        <w:spacing w:line="276" w:lineRule="auto"/>
        <w:rPr>
          <w:sz w:val="19"/>
          <w:szCs w:val="19"/>
        </w:rPr>
      </w:pPr>
      <w:r w:rsidRPr="00C27769">
        <w:rPr>
          <w:b/>
          <w:sz w:val="19"/>
          <w:szCs w:val="19"/>
        </w:rPr>
        <w:t>Software Engineer</w:t>
      </w:r>
      <w:r w:rsidRPr="00C27769">
        <w:rPr>
          <w:sz w:val="19"/>
          <w:szCs w:val="19"/>
        </w:rPr>
        <w:t>, Etashee.com | India</w:t>
      </w:r>
      <w:r w:rsidRPr="00C27769">
        <w:rPr>
          <w:sz w:val="19"/>
          <w:szCs w:val="19"/>
        </w:rPr>
        <w:tab/>
      </w:r>
      <w:r w:rsidR="007D209A" w:rsidRPr="00C27769">
        <w:rPr>
          <w:sz w:val="19"/>
          <w:szCs w:val="19"/>
        </w:rPr>
        <w:tab/>
      </w:r>
      <w:r w:rsidR="007D209A" w:rsidRPr="00C27769">
        <w:rPr>
          <w:sz w:val="19"/>
          <w:szCs w:val="19"/>
        </w:rPr>
        <w:tab/>
      </w:r>
      <w:r w:rsidR="007D209A" w:rsidRPr="00C27769">
        <w:rPr>
          <w:sz w:val="19"/>
          <w:szCs w:val="19"/>
        </w:rPr>
        <w:tab/>
      </w:r>
      <w:r w:rsidR="007D209A" w:rsidRPr="00C27769">
        <w:rPr>
          <w:sz w:val="19"/>
          <w:szCs w:val="19"/>
        </w:rPr>
        <w:tab/>
        <w:t xml:space="preserve">        </w:t>
      </w:r>
      <w:r w:rsidR="00D673EE" w:rsidRPr="00C27769">
        <w:rPr>
          <w:sz w:val="19"/>
          <w:szCs w:val="19"/>
        </w:rPr>
        <w:t xml:space="preserve"> </w:t>
      </w:r>
      <w:r w:rsidR="005447F5" w:rsidRPr="00C27769">
        <w:rPr>
          <w:sz w:val="19"/>
          <w:szCs w:val="19"/>
        </w:rPr>
        <w:t xml:space="preserve"> </w:t>
      </w:r>
      <w:r w:rsidR="00C27769">
        <w:rPr>
          <w:sz w:val="19"/>
          <w:szCs w:val="19"/>
        </w:rPr>
        <w:t xml:space="preserve">  </w:t>
      </w:r>
      <w:r w:rsidR="005447F5" w:rsidRPr="00C27769">
        <w:rPr>
          <w:sz w:val="19"/>
          <w:szCs w:val="19"/>
        </w:rPr>
        <w:t xml:space="preserve"> </w:t>
      </w:r>
      <w:r w:rsidR="007D3DCC" w:rsidRPr="00C27769">
        <w:rPr>
          <w:sz w:val="19"/>
          <w:szCs w:val="19"/>
        </w:rPr>
        <w:t xml:space="preserve"> </w:t>
      </w:r>
      <w:r w:rsidR="007D209A" w:rsidRPr="00C27769">
        <w:rPr>
          <w:sz w:val="19"/>
          <w:szCs w:val="19"/>
        </w:rPr>
        <w:t xml:space="preserve">  </w:t>
      </w:r>
      <w:r w:rsidR="00223026" w:rsidRPr="00C27769">
        <w:rPr>
          <w:b/>
          <w:sz w:val="19"/>
          <w:szCs w:val="19"/>
        </w:rPr>
        <w:t>Dec 2014</w:t>
      </w:r>
      <w:r w:rsidR="007D209A" w:rsidRPr="00C27769">
        <w:rPr>
          <w:b/>
          <w:sz w:val="19"/>
          <w:szCs w:val="19"/>
        </w:rPr>
        <w:t xml:space="preserve"> – Dec 201</w:t>
      </w:r>
      <w:r w:rsidR="00223026" w:rsidRPr="00C27769">
        <w:rPr>
          <w:b/>
          <w:sz w:val="19"/>
          <w:szCs w:val="19"/>
        </w:rPr>
        <w:t>5</w:t>
      </w:r>
    </w:p>
    <w:p w14:paraId="2765D080" w14:textId="6A8E9D4F" w:rsidR="00C27769" w:rsidRDefault="0002727D" w:rsidP="003321C1">
      <w:pPr>
        <w:pStyle w:val="ContactInfo"/>
        <w:numPr>
          <w:ilvl w:val="0"/>
          <w:numId w:val="12"/>
        </w:num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Generated substantial increase in the company’s profit, by building technology that would integrate </w:t>
      </w:r>
      <w:r w:rsidR="00A25EC9">
        <w:rPr>
          <w:sz w:val="19"/>
          <w:szCs w:val="19"/>
        </w:rPr>
        <w:t>e-commerce</w:t>
      </w:r>
      <w:r>
        <w:rPr>
          <w:sz w:val="19"/>
          <w:szCs w:val="19"/>
        </w:rPr>
        <w:t xml:space="preserve"> marketplaces</w:t>
      </w:r>
      <w:r w:rsidR="00B9350E">
        <w:rPr>
          <w:sz w:val="19"/>
          <w:szCs w:val="19"/>
        </w:rPr>
        <w:t xml:space="preserve"> like</w:t>
      </w:r>
      <w:r>
        <w:rPr>
          <w:sz w:val="19"/>
          <w:szCs w:val="19"/>
        </w:rPr>
        <w:t xml:space="preserve"> Amazon with the company’s SaaS, and thus </w:t>
      </w:r>
      <w:r w:rsidR="00B9350E">
        <w:rPr>
          <w:sz w:val="19"/>
          <w:szCs w:val="19"/>
        </w:rPr>
        <w:t>eliminated</w:t>
      </w:r>
      <w:r>
        <w:rPr>
          <w:sz w:val="19"/>
          <w:szCs w:val="19"/>
        </w:rPr>
        <w:t xml:space="preserve"> the need to pay for third party services to sell our products. </w:t>
      </w:r>
      <w:r w:rsidR="00A25EC9">
        <w:rPr>
          <w:sz w:val="19"/>
          <w:szCs w:val="19"/>
        </w:rPr>
        <w:t>Took the initiative and solely build the product.</w:t>
      </w:r>
    </w:p>
    <w:p w14:paraId="4F5C9440" w14:textId="5B93C946" w:rsidR="000F43E1" w:rsidRPr="00C27769" w:rsidRDefault="000F43E1" w:rsidP="003321C1">
      <w:pPr>
        <w:pStyle w:val="ContactInfo"/>
        <w:numPr>
          <w:ilvl w:val="0"/>
          <w:numId w:val="12"/>
        </w:num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Helped increase the company’s efficiency and performance, by building internal administrative tools that </w:t>
      </w:r>
      <w:r w:rsidR="00B964C5">
        <w:rPr>
          <w:sz w:val="19"/>
          <w:szCs w:val="19"/>
        </w:rPr>
        <w:t xml:space="preserve">increased </w:t>
      </w:r>
      <w:r>
        <w:rPr>
          <w:sz w:val="19"/>
          <w:szCs w:val="19"/>
        </w:rPr>
        <w:t>stre</w:t>
      </w:r>
      <w:r w:rsidR="00B964C5">
        <w:rPr>
          <w:sz w:val="19"/>
          <w:szCs w:val="19"/>
        </w:rPr>
        <w:t>amlining</w:t>
      </w:r>
      <w:r>
        <w:rPr>
          <w:sz w:val="19"/>
          <w:szCs w:val="19"/>
        </w:rPr>
        <w:t xml:space="preserve"> and </w:t>
      </w:r>
      <w:r w:rsidR="00002043">
        <w:rPr>
          <w:sz w:val="19"/>
          <w:szCs w:val="19"/>
        </w:rPr>
        <w:t>auditing Customer</w:t>
      </w:r>
      <w:r>
        <w:rPr>
          <w:sz w:val="19"/>
          <w:szCs w:val="19"/>
        </w:rPr>
        <w:t xml:space="preserve"> service and Human Resources department.  </w:t>
      </w:r>
    </w:p>
    <w:p w14:paraId="03FF9C4F" w14:textId="19C66D7D" w:rsidR="002410E2" w:rsidRPr="00C27769" w:rsidRDefault="002410E2" w:rsidP="0055701E">
      <w:pPr>
        <w:pStyle w:val="ContactInfo"/>
        <w:spacing w:line="276" w:lineRule="auto"/>
        <w:rPr>
          <w:sz w:val="19"/>
          <w:szCs w:val="19"/>
        </w:rPr>
      </w:pPr>
      <w:r w:rsidRPr="00C27769">
        <w:rPr>
          <w:b/>
          <w:sz w:val="19"/>
          <w:szCs w:val="19"/>
        </w:rPr>
        <w:t>Programmer Analyst</w:t>
      </w:r>
      <w:r w:rsidRPr="00C27769">
        <w:rPr>
          <w:sz w:val="19"/>
          <w:szCs w:val="19"/>
        </w:rPr>
        <w:t>, Cognizant Technology Solutions | India</w:t>
      </w:r>
      <w:r w:rsidRPr="00C27769">
        <w:rPr>
          <w:sz w:val="19"/>
          <w:szCs w:val="19"/>
        </w:rPr>
        <w:tab/>
      </w:r>
      <w:r w:rsidRPr="00C27769">
        <w:rPr>
          <w:sz w:val="19"/>
          <w:szCs w:val="19"/>
        </w:rPr>
        <w:tab/>
      </w:r>
      <w:r w:rsidR="007D209A" w:rsidRPr="00C27769">
        <w:rPr>
          <w:sz w:val="19"/>
          <w:szCs w:val="19"/>
        </w:rPr>
        <w:t xml:space="preserve">            </w:t>
      </w:r>
      <w:r w:rsidR="00C27769">
        <w:rPr>
          <w:sz w:val="19"/>
          <w:szCs w:val="19"/>
        </w:rPr>
        <w:t xml:space="preserve">                </w:t>
      </w:r>
      <w:r w:rsidR="005447F5" w:rsidRPr="00C27769">
        <w:rPr>
          <w:sz w:val="19"/>
          <w:szCs w:val="19"/>
        </w:rPr>
        <w:t xml:space="preserve"> </w:t>
      </w:r>
      <w:r w:rsidR="007D3DCC" w:rsidRPr="00C27769">
        <w:rPr>
          <w:sz w:val="19"/>
          <w:szCs w:val="19"/>
        </w:rPr>
        <w:t xml:space="preserve">  </w:t>
      </w:r>
      <w:r w:rsidRPr="00C27769">
        <w:rPr>
          <w:b/>
          <w:sz w:val="19"/>
          <w:szCs w:val="19"/>
        </w:rPr>
        <w:t>Sep 2013 –</w:t>
      </w:r>
      <w:r w:rsidR="007D3DCC" w:rsidRPr="00C27769">
        <w:rPr>
          <w:b/>
          <w:sz w:val="19"/>
          <w:szCs w:val="19"/>
        </w:rPr>
        <w:t xml:space="preserve"> </w:t>
      </w:r>
      <w:r w:rsidRPr="00C27769">
        <w:rPr>
          <w:b/>
          <w:sz w:val="19"/>
          <w:szCs w:val="19"/>
        </w:rPr>
        <w:t>Oct 2014</w:t>
      </w:r>
    </w:p>
    <w:p w14:paraId="001C43F7" w14:textId="06EB380A" w:rsidR="002410E2" w:rsidRPr="00C27769" w:rsidRDefault="00F71A5B" w:rsidP="003321C1">
      <w:pPr>
        <w:pStyle w:val="ContactInfo"/>
        <w:numPr>
          <w:ilvl w:val="0"/>
          <w:numId w:val="13"/>
        </w:num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Designed &amp; d</w:t>
      </w:r>
      <w:r w:rsidR="002410E2" w:rsidRPr="00C27769">
        <w:rPr>
          <w:sz w:val="19"/>
          <w:szCs w:val="19"/>
        </w:rPr>
        <w:t xml:space="preserve">eveloped a comprehensive management software called MIT, for </w:t>
      </w:r>
      <w:r w:rsidR="00D24A1F">
        <w:rPr>
          <w:sz w:val="19"/>
          <w:szCs w:val="19"/>
        </w:rPr>
        <w:t xml:space="preserve">a Fortune 500 Client that generated, tracked and managed tickets for complaint resolution for </w:t>
      </w:r>
      <w:r w:rsidR="00507D1C">
        <w:rPr>
          <w:sz w:val="19"/>
          <w:szCs w:val="19"/>
        </w:rPr>
        <w:t>our</w:t>
      </w:r>
      <w:r w:rsidR="00D24A1F">
        <w:rPr>
          <w:sz w:val="19"/>
          <w:szCs w:val="19"/>
        </w:rPr>
        <w:t xml:space="preserve"> internal customers.</w:t>
      </w:r>
    </w:p>
    <w:p w14:paraId="36E55958" w14:textId="1CA9CB89" w:rsidR="00547838" w:rsidRPr="00C27769" w:rsidRDefault="00C461C6" w:rsidP="003321C1">
      <w:pPr>
        <w:pStyle w:val="ContactInfo"/>
        <w:numPr>
          <w:ilvl w:val="0"/>
          <w:numId w:val="13"/>
        </w:num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Helped push</w:t>
      </w:r>
      <w:r w:rsidR="00A25EC9">
        <w:rPr>
          <w:sz w:val="19"/>
          <w:szCs w:val="19"/>
        </w:rPr>
        <w:t xml:space="preserve"> the company towards the newer technology stack</w:t>
      </w:r>
      <w:r w:rsidR="004C5A50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for the account, </w:t>
      </w:r>
      <w:r w:rsidR="004C5A50">
        <w:rPr>
          <w:sz w:val="19"/>
          <w:szCs w:val="19"/>
        </w:rPr>
        <w:t xml:space="preserve">from their legacy </w:t>
      </w:r>
      <w:r w:rsidR="00A25EC9">
        <w:rPr>
          <w:sz w:val="19"/>
          <w:szCs w:val="19"/>
        </w:rPr>
        <w:t xml:space="preserve">ASP.net </w:t>
      </w:r>
      <w:r w:rsidR="00F71A5B">
        <w:rPr>
          <w:sz w:val="19"/>
          <w:szCs w:val="19"/>
        </w:rPr>
        <w:t xml:space="preserve">system </w:t>
      </w:r>
      <w:r>
        <w:rPr>
          <w:sz w:val="19"/>
          <w:szCs w:val="19"/>
        </w:rPr>
        <w:t>to</w:t>
      </w:r>
      <w:r w:rsidR="00855484">
        <w:rPr>
          <w:sz w:val="19"/>
          <w:szCs w:val="19"/>
        </w:rPr>
        <w:t xml:space="preserve"> </w:t>
      </w:r>
      <w:r w:rsidR="00F71A5B">
        <w:rPr>
          <w:sz w:val="19"/>
          <w:szCs w:val="19"/>
        </w:rPr>
        <w:t xml:space="preserve">an </w:t>
      </w:r>
      <w:r w:rsidR="00855484">
        <w:rPr>
          <w:sz w:val="19"/>
          <w:szCs w:val="19"/>
        </w:rPr>
        <w:t xml:space="preserve">updated </w:t>
      </w:r>
      <w:r>
        <w:rPr>
          <w:sz w:val="19"/>
          <w:szCs w:val="19"/>
        </w:rPr>
        <w:t xml:space="preserve">framework and more interactive </w:t>
      </w:r>
      <w:r w:rsidR="00855484">
        <w:rPr>
          <w:sz w:val="19"/>
          <w:szCs w:val="19"/>
        </w:rPr>
        <w:t>front-ends.</w:t>
      </w:r>
      <w:r w:rsidR="00F71A5B">
        <w:rPr>
          <w:sz w:val="19"/>
          <w:szCs w:val="19"/>
        </w:rPr>
        <w:t xml:space="preserve"> </w:t>
      </w:r>
    </w:p>
    <w:p w14:paraId="4967BEC4" w14:textId="77777777" w:rsidR="005447F5" w:rsidRPr="00C27769" w:rsidRDefault="005447F5" w:rsidP="0055701E">
      <w:pPr>
        <w:pStyle w:val="ContactInfo"/>
        <w:spacing w:line="276" w:lineRule="auto"/>
        <w:ind w:left="720"/>
        <w:rPr>
          <w:sz w:val="19"/>
          <w:szCs w:val="19"/>
        </w:rPr>
      </w:pPr>
    </w:p>
    <w:p w14:paraId="02FE262E" w14:textId="7C5CE203" w:rsidR="007D209A" w:rsidRPr="00C27769" w:rsidRDefault="00114F34" w:rsidP="0055701E">
      <w:pPr>
        <w:pStyle w:val="ContactInfo"/>
        <w:spacing w:line="276" w:lineRule="auto"/>
        <w:rPr>
          <w:b/>
        </w:rPr>
      </w:pPr>
      <w:r>
        <w:rPr>
          <w:b/>
        </w:rPr>
        <w:t xml:space="preserve">CURRENT/PAST </w:t>
      </w:r>
      <w:r w:rsidR="00D673EE" w:rsidRPr="00C27769">
        <w:rPr>
          <w:b/>
        </w:rPr>
        <w:t>PROJECT</w:t>
      </w:r>
      <w:r w:rsidR="000F3DA9">
        <w:rPr>
          <w:b/>
        </w:rPr>
        <w:t>S</w:t>
      </w:r>
    </w:p>
    <w:p w14:paraId="2C8EC5FE" w14:textId="2EF512F5" w:rsidR="00D71C67" w:rsidRPr="00114F34" w:rsidRDefault="00382D18" w:rsidP="003321C1">
      <w:pPr>
        <w:pStyle w:val="ContactInfo"/>
        <w:numPr>
          <w:ilvl w:val="0"/>
          <w:numId w:val="14"/>
        </w:numPr>
        <w:spacing w:line="276" w:lineRule="auto"/>
        <w:jc w:val="both"/>
        <w:rPr>
          <w:b/>
          <w:sz w:val="19"/>
          <w:szCs w:val="19"/>
        </w:rPr>
      </w:pPr>
      <w:r>
        <w:rPr>
          <w:sz w:val="19"/>
          <w:szCs w:val="19"/>
        </w:rPr>
        <w:t>Developed</w:t>
      </w:r>
      <w:r w:rsidR="00C062C3">
        <w:rPr>
          <w:sz w:val="19"/>
          <w:szCs w:val="19"/>
        </w:rPr>
        <w:t xml:space="preserve"> multiple projects in D</w:t>
      </w:r>
      <w:r w:rsidR="006A6268">
        <w:rPr>
          <w:sz w:val="19"/>
          <w:szCs w:val="19"/>
        </w:rPr>
        <w:t xml:space="preserve">eep </w:t>
      </w:r>
      <w:r w:rsidR="00D302E0">
        <w:rPr>
          <w:sz w:val="19"/>
          <w:szCs w:val="19"/>
        </w:rPr>
        <w:t>networks</w:t>
      </w:r>
      <w:r w:rsidR="006A6268">
        <w:rPr>
          <w:sz w:val="19"/>
          <w:szCs w:val="19"/>
        </w:rPr>
        <w:t xml:space="preserve"> building on Bayesian </w:t>
      </w:r>
      <w:r w:rsidR="00E955CE">
        <w:rPr>
          <w:sz w:val="19"/>
          <w:szCs w:val="19"/>
        </w:rPr>
        <w:t>statistics</w:t>
      </w:r>
      <w:r w:rsidR="00FD209C">
        <w:rPr>
          <w:sz w:val="19"/>
          <w:szCs w:val="19"/>
        </w:rPr>
        <w:t>,</w:t>
      </w:r>
      <w:r w:rsidR="00FF33C0">
        <w:rPr>
          <w:sz w:val="19"/>
          <w:szCs w:val="19"/>
        </w:rPr>
        <w:t xml:space="preserve"> ranging from face recognition to language translation</w:t>
      </w:r>
      <w:r w:rsidR="00E955CE">
        <w:rPr>
          <w:sz w:val="19"/>
          <w:szCs w:val="19"/>
        </w:rPr>
        <w:t xml:space="preserve"> by creating RNNs, LSTMs, CNNs</w:t>
      </w:r>
      <w:r w:rsidR="001B7D46">
        <w:rPr>
          <w:sz w:val="19"/>
          <w:szCs w:val="19"/>
        </w:rPr>
        <w:t xml:space="preserve"> &amp; u</w:t>
      </w:r>
      <w:r w:rsidR="00E955CE">
        <w:rPr>
          <w:sz w:val="19"/>
          <w:szCs w:val="19"/>
        </w:rPr>
        <w:t>nsupervised learning</w:t>
      </w:r>
      <w:r w:rsidR="00CE0139">
        <w:rPr>
          <w:sz w:val="19"/>
          <w:szCs w:val="19"/>
        </w:rPr>
        <w:t xml:space="preserve"> algorithms</w:t>
      </w:r>
      <w:r w:rsidR="00E955CE">
        <w:rPr>
          <w:sz w:val="19"/>
          <w:szCs w:val="19"/>
        </w:rPr>
        <w:t>.</w:t>
      </w:r>
    </w:p>
    <w:p w14:paraId="51518F00" w14:textId="22942E46" w:rsidR="00114F34" w:rsidRPr="00362FC6" w:rsidRDefault="00114F34" w:rsidP="003321C1">
      <w:pPr>
        <w:pStyle w:val="ContactInfo"/>
        <w:numPr>
          <w:ilvl w:val="0"/>
          <w:numId w:val="14"/>
        </w:numPr>
        <w:spacing w:line="276" w:lineRule="auto"/>
        <w:jc w:val="both"/>
        <w:rPr>
          <w:b/>
          <w:sz w:val="19"/>
          <w:szCs w:val="19"/>
        </w:rPr>
      </w:pPr>
      <w:r>
        <w:rPr>
          <w:sz w:val="19"/>
          <w:szCs w:val="19"/>
        </w:rPr>
        <w:t>Created a distributed app which would perform Bitcoin mining on multiple machines</w:t>
      </w:r>
      <w:r w:rsidR="00FA6608">
        <w:rPr>
          <w:sz w:val="19"/>
          <w:szCs w:val="19"/>
        </w:rPr>
        <w:t xml:space="preserve">. Also, </w:t>
      </w:r>
      <w:r w:rsidR="00A577A0">
        <w:rPr>
          <w:sz w:val="19"/>
          <w:szCs w:val="19"/>
        </w:rPr>
        <w:t xml:space="preserve">currently working on an open-source </w:t>
      </w:r>
      <w:r>
        <w:rPr>
          <w:sz w:val="19"/>
          <w:szCs w:val="19"/>
        </w:rPr>
        <w:t>distributed app</w:t>
      </w:r>
      <w:r w:rsidR="00E061FC">
        <w:rPr>
          <w:sz w:val="19"/>
          <w:szCs w:val="19"/>
        </w:rPr>
        <w:t xml:space="preserve"> which implements Gossip</w:t>
      </w:r>
      <w:r>
        <w:rPr>
          <w:sz w:val="19"/>
          <w:szCs w:val="19"/>
        </w:rPr>
        <w:t xml:space="preserve"> protocol on a million nodes.</w:t>
      </w:r>
    </w:p>
    <w:p w14:paraId="5DD2B926" w14:textId="15F63C94" w:rsidR="00362FC6" w:rsidRPr="006E4939" w:rsidRDefault="00362FC6" w:rsidP="003321C1">
      <w:pPr>
        <w:pStyle w:val="ContactInfo"/>
        <w:numPr>
          <w:ilvl w:val="0"/>
          <w:numId w:val="14"/>
        </w:numPr>
        <w:spacing w:line="276" w:lineRule="auto"/>
        <w:jc w:val="both"/>
        <w:rPr>
          <w:b/>
          <w:sz w:val="19"/>
          <w:szCs w:val="19"/>
        </w:rPr>
      </w:pPr>
      <w:r>
        <w:rPr>
          <w:sz w:val="19"/>
          <w:szCs w:val="19"/>
        </w:rPr>
        <w:t>Also working on an open-source app which would track job applications and perform analytics.</w:t>
      </w:r>
    </w:p>
    <w:p w14:paraId="2D28AA76" w14:textId="7AFD0E05" w:rsidR="007D209A" w:rsidRPr="00771575" w:rsidRDefault="007D209A" w:rsidP="003321C1">
      <w:pPr>
        <w:pStyle w:val="ContactInfo"/>
        <w:numPr>
          <w:ilvl w:val="0"/>
          <w:numId w:val="14"/>
        </w:numPr>
        <w:spacing w:line="276" w:lineRule="auto"/>
        <w:jc w:val="both"/>
        <w:rPr>
          <w:b/>
          <w:sz w:val="19"/>
          <w:szCs w:val="19"/>
        </w:rPr>
      </w:pPr>
      <w:r w:rsidRPr="00C27769">
        <w:rPr>
          <w:sz w:val="19"/>
          <w:szCs w:val="19"/>
        </w:rPr>
        <w:t xml:space="preserve">Designed </w:t>
      </w:r>
      <w:r w:rsidR="00E955CE">
        <w:rPr>
          <w:sz w:val="19"/>
          <w:szCs w:val="19"/>
        </w:rPr>
        <w:t xml:space="preserve">&amp; developed an </w:t>
      </w:r>
      <w:r w:rsidR="009217CE" w:rsidRPr="00C27769">
        <w:rPr>
          <w:sz w:val="19"/>
          <w:szCs w:val="19"/>
        </w:rPr>
        <w:t>all rental e-commerce app</w:t>
      </w:r>
      <w:r w:rsidR="00EC1826">
        <w:rPr>
          <w:sz w:val="19"/>
          <w:szCs w:val="19"/>
        </w:rPr>
        <w:t>lication</w:t>
      </w:r>
      <w:r w:rsidR="00E955CE">
        <w:rPr>
          <w:sz w:val="19"/>
          <w:szCs w:val="19"/>
        </w:rPr>
        <w:t xml:space="preserve">, in pure </w:t>
      </w:r>
      <w:r w:rsidR="005B7A00">
        <w:rPr>
          <w:sz w:val="19"/>
          <w:szCs w:val="19"/>
        </w:rPr>
        <w:t>JavaScript</w:t>
      </w:r>
      <w:r w:rsidR="006A6268">
        <w:rPr>
          <w:sz w:val="19"/>
          <w:szCs w:val="19"/>
        </w:rPr>
        <w:t xml:space="preserve"> as a freelancer.</w:t>
      </w:r>
    </w:p>
    <w:p w14:paraId="55AE1272" w14:textId="607D89D1" w:rsidR="00771575" w:rsidRPr="00C27769" w:rsidRDefault="00771575" w:rsidP="003321C1">
      <w:pPr>
        <w:pStyle w:val="ContactInfo"/>
        <w:numPr>
          <w:ilvl w:val="0"/>
          <w:numId w:val="14"/>
        </w:numPr>
        <w:spacing w:line="276" w:lineRule="auto"/>
        <w:jc w:val="both"/>
        <w:rPr>
          <w:b/>
          <w:sz w:val="19"/>
          <w:szCs w:val="19"/>
        </w:rPr>
      </w:pPr>
      <w:r>
        <w:rPr>
          <w:sz w:val="19"/>
          <w:szCs w:val="19"/>
        </w:rPr>
        <w:t>Worked with Hindi National Magazine to build their Official Web Application as a freelancer.</w:t>
      </w:r>
    </w:p>
    <w:p w14:paraId="4BD3AAF6" w14:textId="79C38BAF" w:rsidR="00CB2AA7" w:rsidRPr="00E20182" w:rsidRDefault="00CB2AA7" w:rsidP="00362FC6">
      <w:pPr>
        <w:pStyle w:val="ContactInfo"/>
        <w:spacing w:line="276" w:lineRule="auto"/>
        <w:ind w:left="720"/>
        <w:jc w:val="both"/>
        <w:rPr>
          <w:b/>
          <w:sz w:val="19"/>
          <w:szCs w:val="19"/>
        </w:rPr>
      </w:pPr>
    </w:p>
    <w:p w14:paraId="12528DE4" w14:textId="77777777" w:rsidR="00CB2AA7" w:rsidRPr="00C27769" w:rsidRDefault="00D673EE" w:rsidP="0055701E">
      <w:pPr>
        <w:pStyle w:val="ContactInfo"/>
        <w:spacing w:line="276" w:lineRule="auto"/>
        <w:rPr>
          <w:b/>
        </w:rPr>
      </w:pPr>
      <w:r w:rsidRPr="00C27769">
        <w:rPr>
          <w:b/>
        </w:rPr>
        <w:t>LEADERSHIP &amp; ACHIEVEMENTS</w:t>
      </w:r>
    </w:p>
    <w:p w14:paraId="041A143C" w14:textId="06EF07E9" w:rsidR="00CB2AA7" w:rsidRPr="00C27769" w:rsidRDefault="009339F1" w:rsidP="003321C1">
      <w:pPr>
        <w:pStyle w:val="ContactInfo"/>
        <w:numPr>
          <w:ilvl w:val="0"/>
          <w:numId w:val="15"/>
        </w:numPr>
        <w:spacing w:line="276" w:lineRule="auto"/>
        <w:jc w:val="both"/>
        <w:rPr>
          <w:b/>
          <w:sz w:val="19"/>
          <w:szCs w:val="19"/>
        </w:rPr>
      </w:pPr>
      <w:r w:rsidRPr="00C27769">
        <w:rPr>
          <w:sz w:val="19"/>
          <w:szCs w:val="19"/>
        </w:rPr>
        <w:t xml:space="preserve">Awarded promotion within 3 months of joining Cyber Group </w:t>
      </w:r>
      <w:r w:rsidR="005B3FE9" w:rsidRPr="00C27769">
        <w:rPr>
          <w:sz w:val="19"/>
          <w:szCs w:val="19"/>
        </w:rPr>
        <w:t>following my first project.</w:t>
      </w:r>
    </w:p>
    <w:p w14:paraId="7787024F" w14:textId="00D80ED6" w:rsidR="009339F1" w:rsidRPr="00C27769" w:rsidRDefault="009339F1" w:rsidP="003321C1">
      <w:pPr>
        <w:pStyle w:val="ContactInfo"/>
        <w:numPr>
          <w:ilvl w:val="0"/>
          <w:numId w:val="15"/>
        </w:numPr>
        <w:spacing w:line="276" w:lineRule="auto"/>
        <w:jc w:val="both"/>
        <w:rPr>
          <w:b/>
          <w:sz w:val="19"/>
          <w:szCs w:val="19"/>
        </w:rPr>
      </w:pPr>
      <w:r w:rsidRPr="00C27769">
        <w:rPr>
          <w:sz w:val="19"/>
          <w:szCs w:val="19"/>
        </w:rPr>
        <w:t xml:space="preserve">Was made Team Lead in a group of </w:t>
      </w:r>
      <w:r w:rsidR="00731846" w:rsidRPr="00C27769">
        <w:rPr>
          <w:sz w:val="19"/>
          <w:szCs w:val="19"/>
        </w:rPr>
        <w:t>six</w:t>
      </w:r>
      <w:r w:rsidRPr="00C27769">
        <w:rPr>
          <w:sz w:val="19"/>
          <w:szCs w:val="19"/>
        </w:rPr>
        <w:t>, for the Bill Estimation Project</w:t>
      </w:r>
      <w:r w:rsidR="00711004" w:rsidRPr="00C27769">
        <w:rPr>
          <w:sz w:val="19"/>
          <w:szCs w:val="19"/>
        </w:rPr>
        <w:t>, successfully d</w:t>
      </w:r>
      <w:r w:rsidR="00287E03">
        <w:rPr>
          <w:sz w:val="19"/>
          <w:szCs w:val="19"/>
        </w:rPr>
        <w:t>eploying it before the deadline</w:t>
      </w:r>
      <w:r w:rsidR="00FA440A">
        <w:rPr>
          <w:sz w:val="19"/>
          <w:szCs w:val="19"/>
        </w:rPr>
        <w:t>,</w:t>
      </w:r>
      <w:r w:rsidR="00287E03">
        <w:rPr>
          <w:sz w:val="19"/>
          <w:szCs w:val="19"/>
        </w:rPr>
        <w:t xml:space="preserve"> which </w:t>
      </w:r>
      <w:r w:rsidR="00FA440A">
        <w:rPr>
          <w:sz w:val="19"/>
          <w:szCs w:val="19"/>
        </w:rPr>
        <w:t xml:space="preserve">later </w:t>
      </w:r>
      <w:r w:rsidR="00320056">
        <w:rPr>
          <w:sz w:val="19"/>
          <w:szCs w:val="19"/>
        </w:rPr>
        <w:t>got rewarded with follow-up proje</w:t>
      </w:r>
      <w:r w:rsidR="00AC12E3">
        <w:rPr>
          <w:sz w:val="19"/>
          <w:szCs w:val="19"/>
        </w:rPr>
        <w:t>cts and increase</w:t>
      </w:r>
      <w:r w:rsidR="00E508B7">
        <w:rPr>
          <w:sz w:val="19"/>
          <w:szCs w:val="19"/>
        </w:rPr>
        <w:t>d</w:t>
      </w:r>
      <w:r w:rsidR="00AC12E3">
        <w:rPr>
          <w:sz w:val="19"/>
          <w:szCs w:val="19"/>
        </w:rPr>
        <w:t xml:space="preserve"> company’s revenue.</w:t>
      </w:r>
    </w:p>
    <w:p w14:paraId="14B71BDE" w14:textId="72778D50" w:rsidR="000A4BFB" w:rsidRPr="00CC4524" w:rsidRDefault="005447F5" w:rsidP="003321C1">
      <w:pPr>
        <w:pStyle w:val="ContactInfo"/>
        <w:numPr>
          <w:ilvl w:val="0"/>
          <w:numId w:val="15"/>
        </w:numPr>
        <w:spacing w:line="276" w:lineRule="auto"/>
        <w:jc w:val="both"/>
        <w:rPr>
          <w:b/>
          <w:sz w:val="19"/>
          <w:szCs w:val="19"/>
        </w:rPr>
      </w:pPr>
      <w:r w:rsidRPr="00C27769">
        <w:rPr>
          <w:sz w:val="19"/>
          <w:szCs w:val="19"/>
        </w:rPr>
        <w:t>Award</w:t>
      </w:r>
      <w:r w:rsidR="001E3625">
        <w:rPr>
          <w:sz w:val="19"/>
          <w:szCs w:val="19"/>
        </w:rPr>
        <w:t>ed</w:t>
      </w:r>
      <w:r w:rsidRPr="00C27769">
        <w:rPr>
          <w:sz w:val="19"/>
          <w:szCs w:val="19"/>
        </w:rPr>
        <w:t xml:space="preserve"> Scholarship by University of Florida, Gainesville.</w:t>
      </w:r>
    </w:p>
    <w:sectPr w:rsidR="000A4BFB" w:rsidRPr="00CC4524" w:rsidSect="00771575">
      <w:footerReference w:type="default" r:id="rId8"/>
      <w:headerReference w:type="first" r:id="rId9"/>
      <w:pgSz w:w="12240" w:h="15840"/>
      <w:pgMar w:top="1152" w:right="1123" w:bottom="1195" w:left="1123" w:header="72" w:footer="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74E4A" w14:textId="77777777" w:rsidR="001012D0" w:rsidRDefault="001012D0">
      <w:pPr>
        <w:spacing w:after="0" w:line="240" w:lineRule="auto"/>
      </w:pPr>
      <w:r>
        <w:separator/>
      </w:r>
    </w:p>
  </w:endnote>
  <w:endnote w:type="continuationSeparator" w:id="0">
    <w:p w14:paraId="52CBBFCE" w14:textId="77777777" w:rsidR="001012D0" w:rsidRDefault="0010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37AFD" w14:textId="77777777" w:rsidR="00E617E9" w:rsidRDefault="00BD19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9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20192" w14:textId="77777777" w:rsidR="001012D0" w:rsidRDefault="001012D0">
      <w:pPr>
        <w:spacing w:after="0" w:line="240" w:lineRule="auto"/>
      </w:pPr>
      <w:r>
        <w:separator/>
      </w:r>
    </w:p>
  </w:footnote>
  <w:footnote w:type="continuationSeparator" w:id="0">
    <w:p w14:paraId="39A875AB" w14:textId="77777777" w:rsidR="001012D0" w:rsidRDefault="0010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ED74" w14:textId="7ACEB55F" w:rsidR="00771575" w:rsidRPr="00C447E6" w:rsidRDefault="00771575">
    <w:pPr>
      <w:pStyle w:val="Header"/>
      <w:rPr>
        <w:color w:val="000000" w:themeColor="text1"/>
      </w:rPr>
    </w:pPr>
  </w:p>
  <w:p w14:paraId="5D7E7C91" w14:textId="5D77CF42" w:rsidR="00771575" w:rsidRPr="004C0086" w:rsidRDefault="00771575" w:rsidP="004C0086">
    <w:pPr>
      <w:pStyle w:val="Name"/>
      <w:ind w:left="2160" w:firstLine="720"/>
      <w:rPr>
        <w:sz w:val="32"/>
        <w:szCs w:val="32"/>
      </w:rPr>
    </w:pPr>
    <w:r w:rsidRPr="004C0086">
      <w:rPr>
        <w:sz w:val="32"/>
        <w:szCs w:val="32"/>
      </w:rPr>
      <w:t xml:space="preserve">   SHUBHAM SHUKLA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14C7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087CA7"/>
    <w:multiLevelType w:val="hybridMultilevel"/>
    <w:tmpl w:val="D8E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B4241"/>
    <w:multiLevelType w:val="hybridMultilevel"/>
    <w:tmpl w:val="F528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714253"/>
    <w:multiLevelType w:val="hybridMultilevel"/>
    <w:tmpl w:val="5B78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27B9A"/>
    <w:multiLevelType w:val="hybridMultilevel"/>
    <w:tmpl w:val="502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63E70"/>
    <w:multiLevelType w:val="hybridMultilevel"/>
    <w:tmpl w:val="1580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E96844"/>
    <w:multiLevelType w:val="hybridMultilevel"/>
    <w:tmpl w:val="86F6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53844"/>
    <w:multiLevelType w:val="hybridMultilevel"/>
    <w:tmpl w:val="6CE05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2B2B03"/>
    <w:multiLevelType w:val="hybridMultilevel"/>
    <w:tmpl w:val="75C4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14"/>
  </w:num>
  <w:num w:numId="15">
    <w:abstractNumId w:val="18"/>
  </w:num>
  <w:num w:numId="16">
    <w:abstractNumId w:val="15"/>
  </w:num>
  <w:num w:numId="17">
    <w:abstractNumId w:val="0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33"/>
    <w:rsid w:val="00002043"/>
    <w:rsid w:val="00006C77"/>
    <w:rsid w:val="0002727D"/>
    <w:rsid w:val="00047B41"/>
    <w:rsid w:val="0005585A"/>
    <w:rsid w:val="00067E6B"/>
    <w:rsid w:val="00074AD1"/>
    <w:rsid w:val="000832AF"/>
    <w:rsid w:val="00095EC3"/>
    <w:rsid w:val="000A4BFB"/>
    <w:rsid w:val="000C2EF5"/>
    <w:rsid w:val="000D7FF4"/>
    <w:rsid w:val="000F322A"/>
    <w:rsid w:val="000F3DA9"/>
    <w:rsid w:val="000F43E1"/>
    <w:rsid w:val="001012D0"/>
    <w:rsid w:val="00114F34"/>
    <w:rsid w:val="001334D3"/>
    <w:rsid w:val="00134321"/>
    <w:rsid w:val="00141B01"/>
    <w:rsid w:val="00147399"/>
    <w:rsid w:val="001576A7"/>
    <w:rsid w:val="00175D3A"/>
    <w:rsid w:val="00191D40"/>
    <w:rsid w:val="001A6553"/>
    <w:rsid w:val="001B7D46"/>
    <w:rsid w:val="001C18E1"/>
    <w:rsid w:val="001E3625"/>
    <w:rsid w:val="002179C1"/>
    <w:rsid w:val="00221F6A"/>
    <w:rsid w:val="00223026"/>
    <w:rsid w:val="002410E2"/>
    <w:rsid w:val="00246D2A"/>
    <w:rsid w:val="00247196"/>
    <w:rsid w:val="00285D95"/>
    <w:rsid w:val="00287A09"/>
    <w:rsid w:val="00287E03"/>
    <w:rsid w:val="00293199"/>
    <w:rsid w:val="002A3788"/>
    <w:rsid w:val="002B77A8"/>
    <w:rsid w:val="002F07ED"/>
    <w:rsid w:val="002F1DA1"/>
    <w:rsid w:val="002F6D0B"/>
    <w:rsid w:val="00304FF0"/>
    <w:rsid w:val="00320056"/>
    <w:rsid w:val="003321C1"/>
    <w:rsid w:val="00337FEC"/>
    <w:rsid w:val="00362FC6"/>
    <w:rsid w:val="00374CE2"/>
    <w:rsid w:val="00382D18"/>
    <w:rsid w:val="003A386D"/>
    <w:rsid w:val="003A4916"/>
    <w:rsid w:val="003B456E"/>
    <w:rsid w:val="003C3D98"/>
    <w:rsid w:val="003C54E7"/>
    <w:rsid w:val="003D4F0E"/>
    <w:rsid w:val="003E445D"/>
    <w:rsid w:val="003F6593"/>
    <w:rsid w:val="00400353"/>
    <w:rsid w:val="004230EB"/>
    <w:rsid w:val="004304B0"/>
    <w:rsid w:val="0044016C"/>
    <w:rsid w:val="00451C6C"/>
    <w:rsid w:val="00457A7F"/>
    <w:rsid w:val="0046052F"/>
    <w:rsid w:val="00477D38"/>
    <w:rsid w:val="00480102"/>
    <w:rsid w:val="004C0086"/>
    <w:rsid w:val="004C5A50"/>
    <w:rsid w:val="004C7E0B"/>
    <w:rsid w:val="004E2350"/>
    <w:rsid w:val="004E4F66"/>
    <w:rsid w:val="0050489E"/>
    <w:rsid w:val="00507D1C"/>
    <w:rsid w:val="005346B3"/>
    <w:rsid w:val="005447F5"/>
    <w:rsid w:val="00547838"/>
    <w:rsid w:val="0055701E"/>
    <w:rsid w:val="005573F7"/>
    <w:rsid w:val="00565CDB"/>
    <w:rsid w:val="00581932"/>
    <w:rsid w:val="005B3FE9"/>
    <w:rsid w:val="005B4378"/>
    <w:rsid w:val="005B6FA5"/>
    <w:rsid w:val="005B7A00"/>
    <w:rsid w:val="005C515E"/>
    <w:rsid w:val="005E55AA"/>
    <w:rsid w:val="005F1E4A"/>
    <w:rsid w:val="005F5844"/>
    <w:rsid w:val="00632A56"/>
    <w:rsid w:val="006359A1"/>
    <w:rsid w:val="00651CBF"/>
    <w:rsid w:val="006523F4"/>
    <w:rsid w:val="006764BC"/>
    <w:rsid w:val="00697302"/>
    <w:rsid w:val="006A00E5"/>
    <w:rsid w:val="006A6268"/>
    <w:rsid w:val="006B4496"/>
    <w:rsid w:val="006C1B3C"/>
    <w:rsid w:val="006D0D5C"/>
    <w:rsid w:val="006E2C33"/>
    <w:rsid w:val="006E4939"/>
    <w:rsid w:val="006F467F"/>
    <w:rsid w:val="00700962"/>
    <w:rsid w:val="00704CED"/>
    <w:rsid w:val="00711004"/>
    <w:rsid w:val="00715955"/>
    <w:rsid w:val="007236AD"/>
    <w:rsid w:val="00731846"/>
    <w:rsid w:val="00736184"/>
    <w:rsid w:val="0074018C"/>
    <w:rsid w:val="00766AF0"/>
    <w:rsid w:val="00771575"/>
    <w:rsid w:val="00774CC2"/>
    <w:rsid w:val="00787B11"/>
    <w:rsid w:val="007B3B91"/>
    <w:rsid w:val="007D1809"/>
    <w:rsid w:val="007D209A"/>
    <w:rsid w:val="007D3DCC"/>
    <w:rsid w:val="008138F4"/>
    <w:rsid w:val="008172C7"/>
    <w:rsid w:val="008234E2"/>
    <w:rsid w:val="008456E1"/>
    <w:rsid w:val="00847A6B"/>
    <w:rsid w:val="00855484"/>
    <w:rsid w:val="008775B7"/>
    <w:rsid w:val="00885D98"/>
    <w:rsid w:val="008B24BA"/>
    <w:rsid w:val="008C5222"/>
    <w:rsid w:val="008D1E7A"/>
    <w:rsid w:val="008D52D2"/>
    <w:rsid w:val="0091101A"/>
    <w:rsid w:val="0091233D"/>
    <w:rsid w:val="0092179E"/>
    <w:rsid w:val="009217CE"/>
    <w:rsid w:val="009306B2"/>
    <w:rsid w:val="009339F1"/>
    <w:rsid w:val="00947515"/>
    <w:rsid w:val="00951161"/>
    <w:rsid w:val="009A4A84"/>
    <w:rsid w:val="009B0924"/>
    <w:rsid w:val="009B5F26"/>
    <w:rsid w:val="009C7636"/>
    <w:rsid w:val="009D0D7F"/>
    <w:rsid w:val="009D738F"/>
    <w:rsid w:val="00A054CB"/>
    <w:rsid w:val="00A070D2"/>
    <w:rsid w:val="00A14199"/>
    <w:rsid w:val="00A25EC9"/>
    <w:rsid w:val="00A3257B"/>
    <w:rsid w:val="00A47663"/>
    <w:rsid w:val="00A577A0"/>
    <w:rsid w:val="00A77CFE"/>
    <w:rsid w:val="00A949DC"/>
    <w:rsid w:val="00AC041E"/>
    <w:rsid w:val="00AC12E3"/>
    <w:rsid w:val="00AC39AE"/>
    <w:rsid w:val="00AD01E9"/>
    <w:rsid w:val="00AF3E67"/>
    <w:rsid w:val="00B162A0"/>
    <w:rsid w:val="00B24543"/>
    <w:rsid w:val="00B402DE"/>
    <w:rsid w:val="00B707B6"/>
    <w:rsid w:val="00B71FD5"/>
    <w:rsid w:val="00B74BD9"/>
    <w:rsid w:val="00B84959"/>
    <w:rsid w:val="00B92E56"/>
    <w:rsid w:val="00B9350E"/>
    <w:rsid w:val="00B964C5"/>
    <w:rsid w:val="00BD197B"/>
    <w:rsid w:val="00BD3D8E"/>
    <w:rsid w:val="00BD5471"/>
    <w:rsid w:val="00BF1D3E"/>
    <w:rsid w:val="00C062C3"/>
    <w:rsid w:val="00C27769"/>
    <w:rsid w:val="00C35DAB"/>
    <w:rsid w:val="00C41D00"/>
    <w:rsid w:val="00C447E6"/>
    <w:rsid w:val="00C461C6"/>
    <w:rsid w:val="00C57FA0"/>
    <w:rsid w:val="00C8153D"/>
    <w:rsid w:val="00CB1727"/>
    <w:rsid w:val="00CB2AA7"/>
    <w:rsid w:val="00CC4524"/>
    <w:rsid w:val="00CC5FC4"/>
    <w:rsid w:val="00CE0139"/>
    <w:rsid w:val="00D24A1F"/>
    <w:rsid w:val="00D302E0"/>
    <w:rsid w:val="00D634E9"/>
    <w:rsid w:val="00D6372E"/>
    <w:rsid w:val="00D65991"/>
    <w:rsid w:val="00D673EE"/>
    <w:rsid w:val="00D71C67"/>
    <w:rsid w:val="00D71EBC"/>
    <w:rsid w:val="00D94069"/>
    <w:rsid w:val="00DD0185"/>
    <w:rsid w:val="00DD0DD4"/>
    <w:rsid w:val="00DE1D34"/>
    <w:rsid w:val="00DE4DD3"/>
    <w:rsid w:val="00DF69D7"/>
    <w:rsid w:val="00DF6C28"/>
    <w:rsid w:val="00E061FC"/>
    <w:rsid w:val="00E20182"/>
    <w:rsid w:val="00E20DCB"/>
    <w:rsid w:val="00E3684E"/>
    <w:rsid w:val="00E508B7"/>
    <w:rsid w:val="00E52642"/>
    <w:rsid w:val="00E535F1"/>
    <w:rsid w:val="00E6093C"/>
    <w:rsid w:val="00E617E9"/>
    <w:rsid w:val="00E76AE8"/>
    <w:rsid w:val="00E76DBA"/>
    <w:rsid w:val="00E84B45"/>
    <w:rsid w:val="00E955CE"/>
    <w:rsid w:val="00EB10FA"/>
    <w:rsid w:val="00EB3A71"/>
    <w:rsid w:val="00EC00BC"/>
    <w:rsid w:val="00EC1826"/>
    <w:rsid w:val="00EC1A12"/>
    <w:rsid w:val="00F167F5"/>
    <w:rsid w:val="00F3462D"/>
    <w:rsid w:val="00F36B72"/>
    <w:rsid w:val="00F56585"/>
    <w:rsid w:val="00F71A5B"/>
    <w:rsid w:val="00F949EF"/>
    <w:rsid w:val="00FA440A"/>
    <w:rsid w:val="00FA6608"/>
    <w:rsid w:val="00FD209C"/>
    <w:rsid w:val="00FF33C0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A5E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A77CFE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7A7F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hegreedychoice.github.io/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ubh/Library/Containers/com.microsoft.Word/Data/Library/Caches/1033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27"/>
    <w:rsid w:val="001C66A8"/>
    <w:rsid w:val="00557127"/>
    <w:rsid w:val="005D6190"/>
    <w:rsid w:val="006C0EBD"/>
    <w:rsid w:val="006F7324"/>
    <w:rsid w:val="00705FB0"/>
    <w:rsid w:val="00801EE4"/>
    <w:rsid w:val="00842308"/>
    <w:rsid w:val="00896830"/>
    <w:rsid w:val="00B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19BB828BAA46B0A929D3F0D2B2D6">
    <w:name w:val="02F819BB828BAA46B0A929D3F0D2B2D6"/>
  </w:style>
  <w:style w:type="paragraph" w:customStyle="1" w:styleId="09E8D8F8EC14714E8762351DD9B93BD8">
    <w:name w:val="09E8D8F8EC14714E8762351DD9B93BD8"/>
  </w:style>
  <w:style w:type="paragraph" w:customStyle="1" w:styleId="4B5D3614A8E5CD4F9F5A97A3246CEC44">
    <w:name w:val="4B5D3614A8E5CD4F9F5A97A3246CEC44"/>
  </w:style>
  <w:style w:type="paragraph" w:customStyle="1" w:styleId="B661CFA04B5B8B4FBAEA9345BE027FC7">
    <w:name w:val="B661CFA04B5B8B4FBAEA9345BE027FC7"/>
  </w:style>
  <w:style w:type="paragraph" w:customStyle="1" w:styleId="4DACE94B179FFE4BB7AB8A6E546ADDD0">
    <w:name w:val="4DACE94B179FFE4BB7AB8A6E546ADDD0"/>
  </w:style>
  <w:style w:type="paragraph" w:customStyle="1" w:styleId="993998FA10D87F47BF20B25610191C4E">
    <w:name w:val="993998FA10D87F47BF20B25610191C4E"/>
  </w:style>
  <w:style w:type="paragraph" w:customStyle="1" w:styleId="019A085CD5D08643A439F3554A00AFFF">
    <w:name w:val="019A085CD5D08643A439F3554A00AFFF"/>
  </w:style>
  <w:style w:type="paragraph" w:customStyle="1" w:styleId="7CE906BFEE0B73429D3EA092C6E58EB8">
    <w:name w:val="7CE906BFEE0B73429D3EA092C6E58EB8"/>
  </w:style>
  <w:style w:type="paragraph" w:customStyle="1" w:styleId="7455982B5E78CC4F933AD7CF7903F60C">
    <w:name w:val="7455982B5E78CC4F933AD7CF7903F60C"/>
  </w:style>
  <w:style w:type="paragraph" w:customStyle="1" w:styleId="FD4D5DC2B79F214B9DD9228725361F60">
    <w:name w:val="FD4D5DC2B79F214B9DD9228725361F60"/>
  </w:style>
  <w:style w:type="paragraph" w:customStyle="1" w:styleId="41F2A134E46FFA48907924FA73945293">
    <w:name w:val="41F2A134E46FFA48907924FA73945293"/>
  </w:style>
  <w:style w:type="paragraph" w:customStyle="1" w:styleId="02DE0C8996AEE747B27B600C29BEF92A">
    <w:name w:val="02DE0C8996AEE747B27B600C29BEF92A"/>
  </w:style>
  <w:style w:type="paragraph" w:customStyle="1" w:styleId="71ED2AA0A9BA2947ACA5A4C7272AA286">
    <w:name w:val="71ED2AA0A9BA2947ACA5A4C7272AA286"/>
  </w:style>
  <w:style w:type="paragraph" w:customStyle="1" w:styleId="EB2C3A03CB600C41B67580B4FD038F3A">
    <w:name w:val="EB2C3A03CB600C41B67580B4FD038F3A"/>
  </w:style>
  <w:style w:type="paragraph" w:customStyle="1" w:styleId="D8F97D901DF50141936FE76BD77D0CC6">
    <w:name w:val="D8F97D901DF50141936FE76BD77D0CC6"/>
    <w:rsid w:val="006F7324"/>
  </w:style>
  <w:style w:type="paragraph" w:customStyle="1" w:styleId="C15876D3E4ADA44B9149ECC4A63E3FB1">
    <w:name w:val="C15876D3E4ADA44B9149ECC4A63E3FB1"/>
    <w:rsid w:val="006F7324"/>
  </w:style>
  <w:style w:type="paragraph" w:customStyle="1" w:styleId="76410E79BEE8AA4FA3F39FCFCCD17704">
    <w:name w:val="76410E79BEE8AA4FA3F39FCFCCD17704"/>
    <w:rsid w:val="006F7324"/>
  </w:style>
  <w:style w:type="paragraph" w:customStyle="1" w:styleId="01362271CA2BCD44BBBB21F9D34D4356">
    <w:name w:val="01362271CA2BCD44BBBB21F9D34D4356"/>
    <w:rsid w:val="006F7324"/>
  </w:style>
  <w:style w:type="paragraph" w:customStyle="1" w:styleId="5E337A9B020D634D84BADE684D3F93B6">
    <w:name w:val="5E337A9B020D634D84BADE684D3F93B6"/>
    <w:rsid w:val="00842308"/>
  </w:style>
  <w:style w:type="paragraph" w:customStyle="1" w:styleId="5292A9F95E2B064B80E52EBD15159036">
    <w:name w:val="5292A9F95E2B064B80E52EBD15159036"/>
    <w:rsid w:val="00842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564</Words>
  <Characters>3219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Shukla</dc:creator>
  <cp:keywords/>
  <dc:description/>
  <cp:lastModifiedBy>Shubham Shukla</cp:lastModifiedBy>
  <cp:revision>2</cp:revision>
  <cp:lastPrinted>2017-09-22T23:08:00Z</cp:lastPrinted>
  <dcterms:created xsi:type="dcterms:W3CDTF">2017-09-22T23:09:00Z</dcterms:created>
  <dcterms:modified xsi:type="dcterms:W3CDTF">2017-09-22T23:09:00Z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